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EAA" w:rsidRDefault="00B33E25" w:rsidP="00FC3EAA">
      <w:pPr>
        <w:pStyle w:val="0"/>
      </w:pPr>
      <w:r w:rsidRPr="00B33E25">
        <w:t>Word 配置</w:t>
      </w:r>
    </w:p>
    <w:p w:rsidR="00971219" w:rsidRDefault="00971219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0925306" w:history="1">
        <w:r w:rsidRPr="00A74CE0">
          <w:rPr>
            <w:rStyle w:val="ac"/>
            <w:noProof/>
          </w:rPr>
          <w:t>1. 格式刷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_Toc490925306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219" w:rsidRDefault="00971219">
      <w:pPr>
        <w:pStyle w:val="11"/>
        <w:tabs>
          <w:tab w:val="right" w:leader="dot" w:pos="8296"/>
        </w:tabs>
        <w:rPr>
          <w:noProof/>
        </w:rPr>
      </w:pPr>
      <w:hyperlink w:anchor="_Toc490925307" w:history="1">
        <w:r w:rsidRPr="00A74CE0">
          <w:rPr>
            <w:rStyle w:val="ac"/>
            <w:noProof/>
          </w:rPr>
          <w:t>2. 快捷键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_Toc490925307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219" w:rsidRDefault="00971219">
      <w:pPr>
        <w:pStyle w:val="11"/>
        <w:tabs>
          <w:tab w:val="right" w:leader="dot" w:pos="8296"/>
        </w:tabs>
        <w:rPr>
          <w:noProof/>
        </w:rPr>
      </w:pPr>
      <w:hyperlink w:anchor="_Toc490925308" w:history="1">
        <w:r w:rsidRPr="00A74CE0">
          <w:rPr>
            <w:rStyle w:val="ac"/>
            <w:noProof/>
          </w:rPr>
          <w:t>3. 页面布局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_Toc490925308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219" w:rsidRDefault="00971219">
      <w:pPr>
        <w:pStyle w:val="21"/>
        <w:tabs>
          <w:tab w:val="right" w:leader="dot" w:pos="8296"/>
        </w:tabs>
        <w:rPr>
          <w:noProof/>
        </w:rPr>
      </w:pPr>
      <w:hyperlink w:anchor="_Toc490925309" w:history="1">
        <w:r w:rsidRPr="00A74CE0">
          <w:rPr>
            <w:rStyle w:val="ac"/>
            <w:noProof/>
          </w:rPr>
          <w:t>3.1. 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_Toc490925309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219" w:rsidRDefault="00971219">
      <w:pPr>
        <w:pStyle w:val="21"/>
        <w:tabs>
          <w:tab w:val="right" w:leader="dot" w:pos="8296"/>
        </w:tabs>
        <w:rPr>
          <w:noProof/>
        </w:rPr>
      </w:pPr>
      <w:hyperlink w:anchor="_Toc490925310" w:history="1">
        <w:r w:rsidRPr="00A74CE0">
          <w:rPr>
            <w:rStyle w:val="ac"/>
            <w:noProof/>
          </w:rPr>
          <w:t>3.2. 交叉引用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_Toc490925310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219" w:rsidRDefault="00971219">
      <w:pPr>
        <w:pStyle w:val="21"/>
        <w:tabs>
          <w:tab w:val="right" w:leader="dot" w:pos="8296"/>
        </w:tabs>
        <w:rPr>
          <w:noProof/>
        </w:rPr>
      </w:pPr>
      <w:hyperlink w:anchor="_Toc490925311" w:history="1">
        <w:r w:rsidRPr="00A74CE0">
          <w:rPr>
            <w:rStyle w:val="ac"/>
            <w:noProof/>
          </w:rPr>
          <w:t>3.3. 页眉页脚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_Toc490925311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219" w:rsidRDefault="00971219">
      <w:pPr>
        <w:pStyle w:val="11"/>
        <w:tabs>
          <w:tab w:val="right" w:leader="dot" w:pos="8296"/>
        </w:tabs>
        <w:rPr>
          <w:noProof/>
        </w:rPr>
      </w:pPr>
      <w:hyperlink w:anchor="_Toc490925312" w:history="1">
        <w:r w:rsidRPr="00A74CE0">
          <w:rPr>
            <w:rStyle w:val="ac"/>
            <w:noProof/>
          </w:rPr>
          <w:t>4. 引用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_Toc490925312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219" w:rsidRDefault="00971219">
      <w:pPr>
        <w:pStyle w:val="11"/>
        <w:tabs>
          <w:tab w:val="right" w:leader="dot" w:pos="8296"/>
        </w:tabs>
        <w:rPr>
          <w:noProof/>
        </w:rPr>
      </w:pPr>
      <w:hyperlink w:anchor="_Toc490925313" w:history="1">
        <w:r w:rsidRPr="00A74CE0">
          <w:rPr>
            <w:rStyle w:val="ac"/>
            <w:noProof/>
          </w:rPr>
          <w:t>5. 样式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_Toc490925313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1219" w:rsidRDefault="00971219">
      <w:pPr>
        <w:pStyle w:val="11"/>
        <w:tabs>
          <w:tab w:val="right" w:leader="dot" w:pos="8296"/>
        </w:tabs>
        <w:rPr>
          <w:noProof/>
        </w:rPr>
      </w:pPr>
      <w:hyperlink w:anchor="_Toc490925314" w:history="1">
        <w:r w:rsidRPr="00A74CE0">
          <w:rPr>
            <w:rStyle w:val="ac"/>
            <w:noProof/>
          </w:rPr>
          <w:t>6. 多级目录样式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_Toc490925314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219" w:rsidRDefault="00971219">
      <w:pPr>
        <w:pStyle w:val="11"/>
        <w:tabs>
          <w:tab w:val="right" w:leader="dot" w:pos="8296"/>
        </w:tabs>
        <w:rPr>
          <w:noProof/>
        </w:rPr>
      </w:pPr>
      <w:hyperlink w:anchor="_Toc490925315" w:history="1">
        <w:r w:rsidRPr="00A74CE0">
          <w:rPr>
            <w:rStyle w:val="ac"/>
            <w:noProof/>
          </w:rPr>
          <w:t>7. 设置为模板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_Toc490925315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1219" w:rsidRDefault="00971219">
      <w:pPr>
        <w:pStyle w:val="21"/>
        <w:tabs>
          <w:tab w:val="right" w:leader="dot" w:pos="8296"/>
        </w:tabs>
        <w:rPr>
          <w:noProof/>
        </w:rPr>
      </w:pPr>
      <w:hyperlink w:anchor="_Toc490925316" w:history="1">
        <w:r w:rsidRPr="00A74CE0">
          <w:rPr>
            <w:rStyle w:val="ac"/>
            <w:noProof/>
          </w:rPr>
          <w:t>7.1. 方法1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_Toc490925316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1219" w:rsidRDefault="00971219">
      <w:pPr>
        <w:pStyle w:val="21"/>
        <w:tabs>
          <w:tab w:val="right" w:leader="dot" w:pos="8296"/>
        </w:tabs>
        <w:rPr>
          <w:noProof/>
        </w:rPr>
      </w:pPr>
      <w:hyperlink w:anchor="_Toc490925317" w:history="1">
        <w:r w:rsidRPr="00A74CE0">
          <w:rPr>
            <w:rStyle w:val="ac"/>
            <w:noProof/>
          </w:rPr>
          <w:t>7.2. 方法2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_Toc490925317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1219" w:rsidRDefault="00971219">
      <w:pPr>
        <w:pStyle w:val="21"/>
        <w:tabs>
          <w:tab w:val="right" w:leader="dot" w:pos="8296"/>
        </w:tabs>
        <w:rPr>
          <w:noProof/>
        </w:rPr>
      </w:pPr>
      <w:hyperlink w:anchor="_Toc490925318" w:history="1">
        <w:r w:rsidRPr="00A74CE0">
          <w:rPr>
            <w:rStyle w:val="ac"/>
            <w:noProof/>
          </w:rPr>
          <w:t>7.3. 方法3（推荐）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_Toc490925318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1219" w:rsidRDefault="00971219">
      <w:pPr>
        <w:widowControl/>
        <w:jc w:val="left"/>
      </w:pPr>
      <w:r>
        <w:fldChar w:fldCharType="end"/>
      </w:r>
      <w:bookmarkStart w:id="0" w:name="_GoBack"/>
      <w:bookmarkEnd w:id="0"/>
    </w:p>
    <w:p w:rsidR="00971219" w:rsidRDefault="00971219">
      <w:pPr>
        <w:widowControl/>
        <w:jc w:val="left"/>
      </w:pPr>
      <w:r>
        <w:br w:type="page"/>
      </w:r>
    </w:p>
    <w:p w:rsidR="00B33E25" w:rsidRPr="00B33E25" w:rsidRDefault="00B33E25" w:rsidP="00B33E25">
      <w:pPr>
        <w:pStyle w:val="1"/>
      </w:pPr>
      <w:bookmarkStart w:id="1" w:name="_Toc490925306"/>
      <w:r w:rsidRPr="00B33E25">
        <w:rPr>
          <w:rFonts w:hint="eastAsia"/>
        </w:rPr>
        <w:lastRenderedPageBreak/>
        <w:t>格式刷</w:t>
      </w:r>
      <w:bookmarkEnd w:id="1"/>
    </w:p>
    <w:p w:rsidR="00B33E25" w:rsidRPr="00B33E25" w:rsidRDefault="00B33E25" w:rsidP="00B33E25">
      <w:pPr>
        <w:pStyle w:val="-"/>
      </w:pPr>
      <w:r w:rsidRPr="00B33E25">
        <w:rPr>
          <w:rFonts w:hint="eastAsia"/>
        </w:rPr>
        <w:t>确定光标所在位置为想要的格式。</w:t>
      </w:r>
    </w:p>
    <w:p w:rsidR="00B33E25" w:rsidRPr="00B33E25" w:rsidRDefault="00B33E25" w:rsidP="00B33E25">
      <w:pPr>
        <w:pStyle w:val="-"/>
      </w:pPr>
      <w:r w:rsidRPr="00B33E25">
        <w:rPr>
          <w:rFonts w:hint="eastAsia"/>
        </w:rPr>
        <w:t>单击格式刷，在点击要格式化的内容，只能刷一次；</w:t>
      </w:r>
    </w:p>
    <w:p w:rsidR="00B33E25" w:rsidRPr="00B33E25" w:rsidRDefault="00B33E25" w:rsidP="00B33E25">
      <w:pPr>
        <w:pStyle w:val="-"/>
      </w:pPr>
      <w:r w:rsidRPr="00B33E25">
        <w:rPr>
          <w:rFonts w:hint="eastAsia"/>
        </w:rPr>
        <w:t>双击格式刷，接下来可以刷多次。</w:t>
      </w:r>
    </w:p>
    <w:p w:rsidR="00B33E25" w:rsidRPr="00B33E25" w:rsidRDefault="00B33E25" w:rsidP="00B33E25">
      <w:pPr>
        <w:pStyle w:val="-"/>
      </w:pPr>
      <w:r w:rsidRPr="00B33E25">
        <w:t>Ctrl shift c 复制格式  ctrl shift v 粘贴格式。</w:t>
      </w:r>
    </w:p>
    <w:p w:rsidR="00B33E25" w:rsidRPr="00B33E25" w:rsidRDefault="00B33E25" w:rsidP="00B33E25">
      <w:pPr>
        <w:pStyle w:val="1"/>
      </w:pPr>
      <w:bookmarkStart w:id="2" w:name="_Toc490925307"/>
      <w:r w:rsidRPr="00B33E25">
        <w:rPr>
          <w:rFonts w:hint="eastAsia"/>
        </w:rPr>
        <w:t>快捷键</w:t>
      </w:r>
      <w:bookmarkEnd w:id="2"/>
    </w:p>
    <w:p w:rsidR="00B33E25" w:rsidRPr="00B33E25" w:rsidRDefault="00B33E25" w:rsidP="00B33E25">
      <w:pPr>
        <w:pStyle w:val="-"/>
      </w:pPr>
      <w:r w:rsidRPr="00B33E25">
        <w:t>Ctrl Shift *（顶部的8,非小键盘的乘号）：显示所有特殊字符</w:t>
      </w:r>
    </w:p>
    <w:p w:rsidR="00B33E25" w:rsidRPr="00B33E25" w:rsidRDefault="00B33E25" w:rsidP="00B33E25">
      <w:pPr>
        <w:pStyle w:val="-"/>
      </w:pPr>
      <w:r w:rsidRPr="00B33E25">
        <w:t>Alt Enter或者 Ctrl Enter ：分页符</w:t>
      </w:r>
    </w:p>
    <w:p w:rsidR="00B33E25" w:rsidRPr="00B33E25" w:rsidRDefault="00B33E25" w:rsidP="00B33E25">
      <w:pPr>
        <w:pStyle w:val="-"/>
      </w:pPr>
      <w:r w:rsidRPr="00B33E25">
        <w:t>Ctrl c 复制  Ctrl v ：粘贴</w:t>
      </w:r>
    </w:p>
    <w:p w:rsidR="00B33E25" w:rsidRPr="00B33E25" w:rsidRDefault="00B33E25" w:rsidP="00B33E25">
      <w:pPr>
        <w:pStyle w:val="-"/>
      </w:pPr>
      <w:r w:rsidRPr="00B33E25">
        <w:t>Ctrl z ：撤销  Ctrl y ：执行，撤销上一步撤销</w:t>
      </w:r>
    </w:p>
    <w:p w:rsidR="00B33E25" w:rsidRPr="00B33E25" w:rsidRDefault="00B33E25" w:rsidP="00B33E25">
      <w:pPr>
        <w:pStyle w:val="-"/>
      </w:pPr>
      <w:r w:rsidRPr="00B33E25">
        <w:t>Alt Shift 上下键  ：上下移动文本</w:t>
      </w:r>
    </w:p>
    <w:p w:rsidR="00B33E25" w:rsidRPr="00B33E25" w:rsidRDefault="00B33E25" w:rsidP="00B33E25">
      <w:pPr>
        <w:pStyle w:val="-"/>
      </w:pPr>
      <w:r w:rsidRPr="00B33E25">
        <w:t>Alt 鼠标画框  ：选中矩形文本</w:t>
      </w:r>
    </w:p>
    <w:p w:rsidR="00B33E25" w:rsidRPr="00B33E25" w:rsidRDefault="00B33E25" w:rsidP="00B33E25">
      <w:pPr>
        <w:pStyle w:val="-"/>
      </w:pPr>
      <w:r w:rsidRPr="00B33E25">
        <w:t>F4  ：重复上一步的操作</w:t>
      </w:r>
    </w:p>
    <w:p w:rsidR="00B33E25" w:rsidRPr="00B33E25" w:rsidRDefault="00B33E25" w:rsidP="00B33E25">
      <w:pPr>
        <w:pStyle w:val="-"/>
      </w:pPr>
      <w:r w:rsidRPr="00B33E25">
        <w:t>Ctrl+1（非小键盘） ：设置当前段落行距为1倍</w:t>
      </w:r>
    </w:p>
    <w:p w:rsidR="00B33E25" w:rsidRPr="00B33E25" w:rsidRDefault="00B33E25" w:rsidP="00B33E25">
      <w:pPr>
        <w:pStyle w:val="-"/>
      </w:pPr>
      <w:r w:rsidRPr="00B33E25">
        <w:t>Ctrl+2 ：设置当前段落行距为2倍</w:t>
      </w:r>
    </w:p>
    <w:p w:rsidR="00B33E25" w:rsidRPr="00B33E25" w:rsidRDefault="00B33E25" w:rsidP="00B33E25">
      <w:pPr>
        <w:pStyle w:val="-"/>
      </w:pPr>
      <w:r w:rsidRPr="00B33E25">
        <w:t>Ctrl+5 ：设置当前段落行距为1.5倍</w:t>
      </w:r>
    </w:p>
    <w:p w:rsidR="00B33E25" w:rsidRPr="00B33E25" w:rsidRDefault="00B33E25" w:rsidP="00B33E25">
      <w:pPr>
        <w:pStyle w:val="-"/>
      </w:pPr>
      <w:r w:rsidRPr="00B33E25">
        <w:t>Ctrl shift &gt; ：字体增大一号，变小一号就是&lt;</w:t>
      </w:r>
    </w:p>
    <w:p w:rsidR="00B33E25" w:rsidRPr="00B33E25" w:rsidRDefault="00B33E25" w:rsidP="00B33E25">
      <w:pPr>
        <w:pStyle w:val="1"/>
      </w:pPr>
      <w:bookmarkStart w:id="3" w:name="_Toc490925308"/>
      <w:r w:rsidRPr="00B33E25">
        <w:rPr>
          <w:rFonts w:hint="eastAsia"/>
        </w:rPr>
        <w:t>页面布局</w:t>
      </w:r>
      <w:bookmarkEnd w:id="3"/>
    </w:p>
    <w:p w:rsidR="00B33E25" w:rsidRPr="00B33E25" w:rsidRDefault="00B33E25" w:rsidP="00B33E25">
      <w:pPr>
        <w:pStyle w:val="2"/>
      </w:pPr>
      <w:bookmarkStart w:id="4" w:name="_Toc490925309"/>
      <w:r w:rsidRPr="00B33E25">
        <w:rPr>
          <w:rFonts w:hint="eastAsia"/>
        </w:rPr>
        <w:t>目录</w:t>
      </w:r>
      <w:bookmarkEnd w:id="4"/>
    </w:p>
    <w:p w:rsidR="00B33E25" w:rsidRPr="00B33E25" w:rsidRDefault="00B33E25" w:rsidP="00B33E25">
      <w:pPr>
        <w:pStyle w:val="-"/>
      </w:pPr>
      <w:r w:rsidRPr="00B33E25">
        <w:rPr>
          <w:rFonts w:hint="eastAsia"/>
        </w:rPr>
        <w:t>自定义目录的设置，自动生成目录，设置目录显示到几级，中间的逗号还是空格，目录的字体样式等。</w:t>
      </w:r>
    </w:p>
    <w:p w:rsidR="00B33E25" w:rsidRPr="00B33E25" w:rsidRDefault="00B33E25" w:rsidP="00B33E25">
      <w:pPr>
        <w:pStyle w:val="2"/>
      </w:pPr>
      <w:bookmarkStart w:id="5" w:name="_Toc490925310"/>
      <w:r w:rsidRPr="00B33E25">
        <w:rPr>
          <w:rFonts w:hint="eastAsia"/>
        </w:rPr>
        <w:t>交叉引用</w:t>
      </w:r>
      <w:bookmarkEnd w:id="5"/>
    </w:p>
    <w:p w:rsidR="00B33E25" w:rsidRPr="00B33E25" w:rsidRDefault="00B33E25" w:rsidP="00B33E25">
      <w:pPr>
        <w:pStyle w:val="-"/>
      </w:pPr>
      <w:r w:rsidRPr="00B33E25">
        <w:rPr>
          <w:rFonts w:hint="eastAsia"/>
        </w:rPr>
        <w:t>如论文引用参考文献</w:t>
      </w:r>
      <w:r w:rsidRPr="00B33E25">
        <w:t>[1]</w:t>
      </w:r>
    </w:p>
    <w:p w:rsidR="00B33E25" w:rsidRPr="00B33E25" w:rsidRDefault="00B33E25" w:rsidP="00B33E25">
      <w:pPr>
        <w:pStyle w:val="2"/>
      </w:pPr>
      <w:bookmarkStart w:id="6" w:name="_Toc490925311"/>
      <w:r w:rsidRPr="00B33E25">
        <w:rPr>
          <w:rFonts w:hint="eastAsia"/>
        </w:rPr>
        <w:t>页眉页脚</w:t>
      </w:r>
      <w:bookmarkEnd w:id="6"/>
    </w:p>
    <w:p w:rsidR="00B33E25" w:rsidRPr="00B33E25" w:rsidRDefault="00B33E25" w:rsidP="00B33E25">
      <w:pPr>
        <w:pStyle w:val="-"/>
      </w:pPr>
      <w:r w:rsidRPr="00B33E25">
        <w:rPr>
          <w:rFonts w:hint="eastAsia"/>
        </w:rPr>
        <w:t>插入中有页眉页脚。页眉有横线的话，可以插入页眉，将页眉文字设置为无边框线即可。</w:t>
      </w:r>
    </w:p>
    <w:p w:rsidR="00B33E25" w:rsidRPr="00B33E25" w:rsidRDefault="00B33E25" w:rsidP="00B33E25">
      <w:pPr>
        <w:pStyle w:val="1"/>
      </w:pPr>
      <w:bookmarkStart w:id="7" w:name="_Toc490925312"/>
      <w:r w:rsidRPr="00B33E25">
        <w:t>引用</w:t>
      </w:r>
      <w:bookmarkEnd w:id="7"/>
    </w:p>
    <w:p w:rsidR="00B33E25" w:rsidRPr="00B33E25" w:rsidRDefault="00B33E25" w:rsidP="00B33E25">
      <w:pPr>
        <w:pStyle w:val="-"/>
      </w:pPr>
      <w:r w:rsidRPr="00B33E25">
        <w:rPr>
          <w:rFonts w:hint="eastAsia"/>
        </w:rPr>
        <w:t>文字方向</w:t>
      </w:r>
    </w:p>
    <w:p w:rsidR="00B33E25" w:rsidRPr="00B33E25" w:rsidRDefault="00B33E25" w:rsidP="00B33E25">
      <w:pPr>
        <w:pStyle w:val="-"/>
      </w:pPr>
      <w:r w:rsidRPr="00B33E25">
        <w:rPr>
          <w:rFonts w:hint="eastAsia"/>
        </w:rPr>
        <w:t>页边距</w:t>
      </w:r>
    </w:p>
    <w:p w:rsidR="00B33E25" w:rsidRPr="00B33E25" w:rsidRDefault="00B33E25" w:rsidP="00B33E25">
      <w:pPr>
        <w:pStyle w:val="-"/>
      </w:pPr>
      <w:r w:rsidRPr="00B33E25">
        <w:rPr>
          <w:rFonts w:hint="eastAsia"/>
        </w:rPr>
        <w:t>纸张方向</w:t>
      </w:r>
    </w:p>
    <w:p w:rsidR="00B33E25" w:rsidRPr="00B33E25" w:rsidRDefault="00B33E25" w:rsidP="00B33E25">
      <w:pPr>
        <w:pStyle w:val="-"/>
      </w:pPr>
      <w:r w:rsidRPr="00B33E25">
        <w:rPr>
          <w:rFonts w:hint="eastAsia"/>
        </w:rPr>
        <w:t>纸张大小</w:t>
      </w:r>
    </w:p>
    <w:p w:rsidR="00B33E25" w:rsidRPr="00B33E25" w:rsidRDefault="00B33E25" w:rsidP="00B33E25">
      <w:pPr>
        <w:pStyle w:val="-"/>
      </w:pPr>
      <w:r w:rsidRPr="00B33E25">
        <w:rPr>
          <w:rFonts w:hint="eastAsia"/>
        </w:rPr>
        <w:t>分栏：如写论文分栏。</w:t>
      </w:r>
    </w:p>
    <w:p w:rsidR="00B33E25" w:rsidRPr="00B33E25" w:rsidRDefault="00B33E25" w:rsidP="00B33E25">
      <w:pPr>
        <w:pStyle w:val="-"/>
      </w:pPr>
      <w:r w:rsidRPr="00B33E25">
        <w:rPr>
          <w:rFonts w:hint="eastAsia"/>
        </w:rPr>
        <w:t>分隔符</w:t>
      </w:r>
    </w:p>
    <w:p w:rsidR="00B33E25" w:rsidRPr="00B33E25" w:rsidRDefault="00B33E25" w:rsidP="00B33E25">
      <w:pPr>
        <w:pStyle w:val="-"/>
      </w:pPr>
      <w:r w:rsidRPr="00B33E25">
        <w:rPr>
          <w:rFonts w:hint="eastAsia"/>
        </w:rPr>
        <w:t>行号</w:t>
      </w:r>
    </w:p>
    <w:p w:rsidR="00B33E25" w:rsidRPr="00B33E25" w:rsidRDefault="00B33E25" w:rsidP="00B33E25">
      <w:pPr>
        <w:pStyle w:val="-"/>
      </w:pPr>
      <w:r>
        <w:rPr>
          <w:rFonts w:hint="eastAsia"/>
        </w:rPr>
        <w:t>断字</w:t>
      </w:r>
    </w:p>
    <w:p w:rsidR="00B33E25" w:rsidRPr="00B33E25" w:rsidRDefault="00B33E25" w:rsidP="00B33E25">
      <w:pPr>
        <w:pStyle w:val="1"/>
      </w:pPr>
      <w:bookmarkStart w:id="8" w:name="_Toc490925313"/>
      <w:r w:rsidRPr="00B33E25">
        <w:rPr>
          <w:rFonts w:hint="eastAsia"/>
        </w:rPr>
        <w:t>样式</w:t>
      </w:r>
      <w:bookmarkEnd w:id="8"/>
    </w:p>
    <w:p w:rsidR="00B33E25" w:rsidRPr="00B33E25" w:rsidRDefault="00B33E25" w:rsidP="00B33E25">
      <w:pPr>
        <w:pStyle w:val="-"/>
      </w:pPr>
      <w:r w:rsidRPr="00B33E25">
        <w:rPr>
          <w:rFonts w:hint="eastAsia"/>
        </w:rPr>
        <w:t>设置自己的样式和管理所有样式。</w:t>
      </w:r>
    </w:p>
    <w:p w:rsidR="009E72D9" w:rsidRDefault="00B33E25" w:rsidP="00B33E25">
      <w:pPr>
        <w:pStyle w:val="-"/>
      </w:pPr>
      <w:r w:rsidRPr="00B33E25">
        <w:rPr>
          <w:rFonts w:hint="eastAsia"/>
        </w:rPr>
        <w:lastRenderedPageBreak/>
        <w:t>如下所示，点击后可以查看所有自定义样式和系统内置样式，可以选择多个并显示。</w:t>
      </w:r>
    </w:p>
    <w:p w:rsidR="00505EF9" w:rsidRDefault="00B33E25" w:rsidP="00B33E25">
      <w:pPr>
        <w:pStyle w:val="a9"/>
      </w:pPr>
      <w:r>
        <w:rPr>
          <w:noProof/>
        </w:rPr>
        <w:drawing>
          <wp:inline distT="0" distB="0" distL="0" distR="0" wp14:anchorId="6776F7E9" wp14:editId="5A119ECD">
            <wp:extent cx="1189049" cy="2638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876"/>
                    <a:stretch/>
                  </pic:blipFill>
                  <pic:spPr bwMode="auto">
                    <a:xfrm>
                      <a:off x="0" y="0"/>
                      <a:ext cx="1196016" cy="265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E25" w:rsidRDefault="00B33E25" w:rsidP="00B33E25">
      <w:pPr>
        <w:pStyle w:val="1"/>
      </w:pPr>
      <w:bookmarkStart w:id="9" w:name="_Toc490925314"/>
      <w:r>
        <w:t>多级目录样式</w:t>
      </w:r>
      <w:bookmarkEnd w:id="9"/>
    </w:p>
    <w:p w:rsidR="00B33E25" w:rsidRDefault="00B33E25" w:rsidP="00B33E25">
      <w:pPr>
        <w:pStyle w:val="-"/>
      </w:pPr>
      <w:r>
        <w:rPr>
          <w:rFonts w:hint="eastAsia"/>
        </w:rPr>
        <w:t>先创建或者设置好多级目录样式。然后按下图定义新的多级列表。</w:t>
      </w:r>
    </w:p>
    <w:p w:rsidR="00B33E25" w:rsidRDefault="00B33E25" w:rsidP="00B33E25">
      <w:pPr>
        <w:pStyle w:val="a9"/>
      </w:pPr>
      <w:r>
        <w:rPr>
          <w:noProof/>
        </w:rPr>
        <w:drawing>
          <wp:inline distT="0" distB="0" distL="0" distR="0" wp14:anchorId="65FA6E45" wp14:editId="5365349E">
            <wp:extent cx="2601263" cy="27368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0771" cy="27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E25" w:rsidRDefault="00B33E25" w:rsidP="00B33E25">
      <w:pPr>
        <w:pStyle w:val="-"/>
      </w:pPr>
      <w:r>
        <w:rPr>
          <w:rFonts w:hint="eastAsia"/>
        </w:rPr>
        <w:t>将多级目录按下图定义对应的级别和编号，应用后，再创建级别目录，防止未生效。此外需要再次更改的时候，光标要在当前目录多级目录上，然后继续点击上面的定义新的多级列表。样式的列表在样式中设置，可以通过更新以匹配实现样式更新，标号的样式在下面的字体中设置。</w:t>
      </w:r>
    </w:p>
    <w:p w:rsidR="00B33E25" w:rsidRDefault="00B33E25" w:rsidP="00B33E25">
      <w:pPr>
        <w:pStyle w:val="a9"/>
      </w:pPr>
      <w:r>
        <w:rPr>
          <w:noProof/>
        </w:rPr>
        <w:lastRenderedPageBreak/>
        <w:drawing>
          <wp:inline distT="0" distB="0" distL="0" distR="0" wp14:anchorId="4A51933D" wp14:editId="368A5EA2">
            <wp:extent cx="3254892" cy="35433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507" cy="357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E25" w:rsidRDefault="00B33E25" w:rsidP="00B33E25">
      <w:pPr>
        <w:pStyle w:val="1"/>
      </w:pPr>
      <w:bookmarkStart w:id="10" w:name="_Toc490925315"/>
      <w:r>
        <w:t>设置为模板</w:t>
      </w:r>
      <w:bookmarkEnd w:id="10"/>
    </w:p>
    <w:p w:rsidR="00B33E25" w:rsidRDefault="00B33E25" w:rsidP="00B33E25">
      <w:pPr>
        <w:pStyle w:val="-"/>
      </w:pPr>
      <w:r>
        <w:rPr>
          <w:rFonts w:hint="eastAsia"/>
        </w:rPr>
        <w:t>设置为模板的方式有多重，推荐通过设置为</w:t>
      </w:r>
      <w:r>
        <w:t>dotm模板的方式，安全方便且不会扰乱word内置的模板样式。</w:t>
      </w:r>
    </w:p>
    <w:p w:rsidR="00B33E25" w:rsidRDefault="00B33E25" w:rsidP="00B33E25">
      <w:pPr>
        <w:pStyle w:val="2"/>
      </w:pPr>
      <w:bookmarkStart w:id="11" w:name="_Toc490925316"/>
      <w:r>
        <w:t>方法1</w:t>
      </w:r>
      <w:bookmarkEnd w:id="11"/>
    </w:p>
    <w:p w:rsidR="00B33E25" w:rsidRDefault="00B33E25" w:rsidP="00B33E25">
      <w:pPr>
        <w:pStyle w:val="-"/>
      </w:pPr>
      <w:r>
        <w:rPr>
          <w:rFonts w:hint="eastAsia"/>
        </w:rPr>
        <w:t>一般来说，设置“基于该模板的样式”和“基于该模板的新文档”就可以实现默认模板样式的设置，最好不要修改</w:t>
      </w:r>
      <w:r>
        <w:t>word内置的模板。</w:t>
      </w:r>
    </w:p>
    <w:p w:rsidR="00B33E25" w:rsidRDefault="00B33E25" w:rsidP="00B33E25">
      <w:pPr>
        <w:pStyle w:val="2"/>
      </w:pPr>
      <w:bookmarkStart w:id="12" w:name="_Toc490925317"/>
      <w:r>
        <w:t>方法2</w:t>
      </w:r>
      <w:bookmarkEnd w:id="12"/>
    </w:p>
    <w:p w:rsidR="00B33E25" w:rsidRDefault="00B33E25" w:rsidP="00B33E25">
      <w:pPr>
        <w:pStyle w:val="-"/>
      </w:pPr>
      <w:r>
        <w:rPr>
          <w:rFonts w:hint="eastAsia"/>
        </w:rPr>
        <w:t>比较根本的方法是：在样式管理器中删除或修改本文档存在的样式，选择导入导出，导入或删除</w:t>
      </w:r>
      <w:r>
        <w:t>word默认模板中存在的样式，如下所示。</w:t>
      </w:r>
    </w:p>
    <w:p w:rsidR="00B33E25" w:rsidRDefault="00B33E25" w:rsidP="00B33E25">
      <w:pPr>
        <w:pStyle w:val="a9"/>
      </w:pPr>
      <w:r>
        <w:rPr>
          <w:noProof/>
        </w:rPr>
        <w:lastRenderedPageBreak/>
        <w:drawing>
          <wp:inline distT="0" distB="0" distL="0" distR="0" wp14:anchorId="19B33EF6" wp14:editId="0C83181F">
            <wp:extent cx="2451100" cy="3636933"/>
            <wp:effectExtent l="0" t="0" r="635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3476" cy="365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E25" w:rsidRDefault="00B33E25" w:rsidP="00B33E25">
      <w:pPr>
        <w:pStyle w:val="-"/>
      </w:pPr>
      <w:r>
        <w:rPr>
          <w:rFonts w:hint="eastAsia"/>
        </w:rPr>
        <w:t>为了不覆盖</w:t>
      </w:r>
      <w:r>
        <w:t>word内置的基准样式，新建样式应避免以内置样式为基准进行修改，否则就需要选择覆盖内置的样式。</w:t>
      </w:r>
    </w:p>
    <w:p w:rsidR="00B33E25" w:rsidRDefault="00B33E25" w:rsidP="00B33E25">
      <w:pPr>
        <w:pStyle w:val="a9"/>
      </w:pPr>
      <w:r>
        <w:rPr>
          <w:noProof/>
        </w:rPr>
        <w:drawing>
          <wp:inline distT="0" distB="0" distL="0" distR="0" wp14:anchorId="65192C62" wp14:editId="11C885F8">
            <wp:extent cx="3708400" cy="2215843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9778" cy="222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E25" w:rsidRDefault="00B33E25" w:rsidP="00B33E25">
      <w:pPr>
        <w:pStyle w:val="-"/>
      </w:pPr>
      <w:r>
        <w:rPr>
          <w:rFonts w:hint="eastAsia"/>
        </w:rPr>
        <w:t>如果</w:t>
      </w:r>
      <w:r>
        <w:t>Normal.dotm公用模板被改的乱七八糟了，可以删除该文件，下次新建word的时候可以生成默认配置的，该文件位置一般在%userhome%\ AppData\ Roaming\ Microsoft\ Templates。</w:t>
      </w:r>
    </w:p>
    <w:p w:rsidR="00B33E25" w:rsidRDefault="00B33E25" w:rsidP="00B33E25">
      <w:pPr>
        <w:pStyle w:val="2"/>
      </w:pPr>
      <w:bookmarkStart w:id="13" w:name="_Toc490925318"/>
      <w:r>
        <w:t>方法3（推荐）</w:t>
      </w:r>
      <w:bookmarkEnd w:id="13"/>
    </w:p>
    <w:p w:rsidR="00B33E25" w:rsidRPr="00505EF9" w:rsidRDefault="00B33E25" w:rsidP="00B33E25">
      <w:pPr>
        <w:pStyle w:val="-"/>
        <w:rPr>
          <w:rFonts w:hint="eastAsia"/>
        </w:rPr>
      </w:pPr>
      <w:r>
        <w:rPr>
          <w:rFonts w:hint="eastAsia"/>
        </w:rPr>
        <w:t>将多级标题的</w:t>
      </w:r>
      <w:r>
        <w:t>word另存为dotm模板，注意不推荐修改保存位置。以后使用word就可以在word中新建-&gt;选择个人模板-&gt;选择之前保存的模板即可。</w:t>
      </w:r>
    </w:p>
    <w:sectPr w:rsidR="00B33E25" w:rsidRPr="00505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8B1" w:rsidRDefault="006E48B1" w:rsidP="00FC3EAA">
      <w:r>
        <w:separator/>
      </w:r>
    </w:p>
  </w:endnote>
  <w:endnote w:type="continuationSeparator" w:id="0">
    <w:p w:rsidR="006E48B1" w:rsidRDefault="006E48B1" w:rsidP="00FC3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8B1" w:rsidRDefault="006E48B1" w:rsidP="00FC3EAA">
      <w:r>
        <w:separator/>
      </w:r>
    </w:p>
  </w:footnote>
  <w:footnote w:type="continuationSeparator" w:id="0">
    <w:p w:rsidR="006E48B1" w:rsidRDefault="006E48B1" w:rsidP="00FC3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A130B"/>
    <w:multiLevelType w:val="multilevel"/>
    <w:tmpl w:val="A4D87BC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07D1A79"/>
    <w:multiLevelType w:val="hybridMultilevel"/>
    <w:tmpl w:val="42B203DC"/>
    <w:lvl w:ilvl="0" w:tplc="CE647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25"/>
    <w:rsid w:val="000F5D44"/>
    <w:rsid w:val="001556DA"/>
    <w:rsid w:val="00224A1E"/>
    <w:rsid w:val="0038720F"/>
    <w:rsid w:val="004C5D65"/>
    <w:rsid w:val="00505EF9"/>
    <w:rsid w:val="00626F88"/>
    <w:rsid w:val="006E48B1"/>
    <w:rsid w:val="00801407"/>
    <w:rsid w:val="00847BC3"/>
    <w:rsid w:val="008B74C3"/>
    <w:rsid w:val="009144AC"/>
    <w:rsid w:val="00931163"/>
    <w:rsid w:val="00971219"/>
    <w:rsid w:val="009C7F8E"/>
    <w:rsid w:val="009E72D9"/>
    <w:rsid w:val="00A547CA"/>
    <w:rsid w:val="00A604BE"/>
    <w:rsid w:val="00B12005"/>
    <w:rsid w:val="00B33E25"/>
    <w:rsid w:val="00B72480"/>
    <w:rsid w:val="00EC3EF5"/>
    <w:rsid w:val="00F71490"/>
    <w:rsid w:val="00FC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E2A62"/>
  <w15:chartTrackingRefBased/>
  <w15:docId w15:val="{FE3422A5-91BA-4FC4-A150-4F3796B7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3E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3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3EAA"/>
    <w:rPr>
      <w:sz w:val="18"/>
      <w:szCs w:val="18"/>
    </w:rPr>
  </w:style>
  <w:style w:type="paragraph" w:customStyle="1" w:styleId="a7">
    <w:name w:val="代码"/>
    <w:basedOn w:val="a"/>
    <w:link w:val="a8"/>
    <w:qFormat/>
    <w:rsid w:val="003872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sz w:val="18"/>
      <w:szCs w:val="21"/>
    </w:rPr>
  </w:style>
  <w:style w:type="character" w:customStyle="1" w:styleId="a8">
    <w:name w:val="代码 字符"/>
    <w:basedOn w:val="a0"/>
    <w:link w:val="a7"/>
    <w:rsid w:val="0038720F"/>
    <w:rPr>
      <w:sz w:val="18"/>
      <w:szCs w:val="21"/>
      <w:shd w:val="clear" w:color="auto" w:fill="E7E6E6" w:themeFill="background2"/>
    </w:rPr>
  </w:style>
  <w:style w:type="paragraph" w:customStyle="1" w:styleId="a9">
    <w:name w:val="图表"/>
    <w:basedOn w:val="a"/>
    <w:link w:val="aa"/>
    <w:qFormat/>
    <w:rsid w:val="00FC3EAA"/>
    <w:pPr>
      <w:jc w:val="center"/>
    </w:pPr>
    <w:rPr>
      <w:sz w:val="18"/>
      <w:szCs w:val="21"/>
    </w:rPr>
  </w:style>
  <w:style w:type="character" w:customStyle="1" w:styleId="aa">
    <w:name w:val="图表 字符"/>
    <w:basedOn w:val="a0"/>
    <w:link w:val="a9"/>
    <w:rsid w:val="00FC3EAA"/>
    <w:rPr>
      <w:sz w:val="18"/>
      <w:szCs w:val="21"/>
    </w:rPr>
  </w:style>
  <w:style w:type="paragraph" w:styleId="ab">
    <w:name w:val="List Paragraph"/>
    <w:basedOn w:val="a"/>
    <w:uiPriority w:val="34"/>
    <w:rsid w:val="00FC3EAA"/>
    <w:pPr>
      <w:ind w:firstLineChars="200" w:firstLine="420"/>
    </w:pPr>
  </w:style>
  <w:style w:type="paragraph" w:customStyle="1" w:styleId="1">
    <w:name w:val="1级标题"/>
    <w:basedOn w:val="a"/>
    <w:next w:val="2"/>
    <w:link w:val="10"/>
    <w:qFormat/>
    <w:rsid w:val="00FC3EAA"/>
    <w:pPr>
      <w:numPr>
        <w:numId w:val="1"/>
      </w:numPr>
      <w:outlineLvl w:val="0"/>
    </w:pPr>
    <w:rPr>
      <w:sz w:val="44"/>
    </w:rPr>
  </w:style>
  <w:style w:type="paragraph" w:customStyle="1" w:styleId="0">
    <w:name w:val="0文章名称"/>
    <w:basedOn w:val="a"/>
    <w:next w:val="1"/>
    <w:link w:val="00"/>
    <w:qFormat/>
    <w:rsid w:val="00FC3EAA"/>
    <w:pPr>
      <w:jc w:val="center"/>
    </w:pPr>
    <w:rPr>
      <w:b/>
      <w:sz w:val="48"/>
    </w:rPr>
  </w:style>
  <w:style w:type="character" w:customStyle="1" w:styleId="10">
    <w:name w:val="1级标题 字符"/>
    <w:basedOn w:val="a0"/>
    <w:link w:val="1"/>
    <w:rsid w:val="00FC3EAA"/>
    <w:rPr>
      <w:sz w:val="44"/>
    </w:rPr>
  </w:style>
  <w:style w:type="paragraph" w:customStyle="1" w:styleId="2">
    <w:name w:val="2级标题"/>
    <w:basedOn w:val="a"/>
    <w:next w:val="3"/>
    <w:link w:val="20"/>
    <w:qFormat/>
    <w:rsid w:val="00FC3EAA"/>
    <w:pPr>
      <w:numPr>
        <w:ilvl w:val="1"/>
        <w:numId w:val="1"/>
      </w:numPr>
      <w:outlineLvl w:val="1"/>
    </w:pPr>
    <w:rPr>
      <w:sz w:val="32"/>
    </w:rPr>
  </w:style>
  <w:style w:type="character" w:customStyle="1" w:styleId="00">
    <w:name w:val="0文章名称 字符"/>
    <w:basedOn w:val="a0"/>
    <w:link w:val="0"/>
    <w:rsid w:val="00FC3EAA"/>
    <w:rPr>
      <w:b/>
      <w:sz w:val="48"/>
    </w:rPr>
  </w:style>
  <w:style w:type="paragraph" w:customStyle="1" w:styleId="3">
    <w:name w:val="3级标题"/>
    <w:basedOn w:val="a"/>
    <w:next w:val="4"/>
    <w:link w:val="30"/>
    <w:qFormat/>
    <w:rsid w:val="00FC3EAA"/>
    <w:pPr>
      <w:numPr>
        <w:ilvl w:val="2"/>
        <w:numId w:val="1"/>
      </w:numPr>
      <w:outlineLvl w:val="2"/>
    </w:pPr>
    <w:rPr>
      <w:sz w:val="32"/>
    </w:rPr>
  </w:style>
  <w:style w:type="character" w:customStyle="1" w:styleId="20">
    <w:name w:val="2级标题 字符"/>
    <w:basedOn w:val="a0"/>
    <w:link w:val="2"/>
    <w:rsid w:val="00FC3EAA"/>
    <w:rPr>
      <w:sz w:val="32"/>
    </w:rPr>
  </w:style>
  <w:style w:type="paragraph" w:customStyle="1" w:styleId="4">
    <w:name w:val="4级标题"/>
    <w:basedOn w:val="a"/>
    <w:next w:val="5"/>
    <w:link w:val="40"/>
    <w:qFormat/>
    <w:rsid w:val="00FC3EAA"/>
    <w:pPr>
      <w:numPr>
        <w:ilvl w:val="3"/>
        <w:numId w:val="1"/>
      </w:numPr>
      <w:outlineLvl w:val="3"/>
    </w:pPr>
    <w:rPr>
      <w:sz w:val="28"/>
    </w:rPr>
  </w:style>
  <w:style w:type="character" w:customStyle="1" w:styleId="30">
    <w:name w:val="3级标题 字符"/>
    <w:basedOn w:val="a0"/>
    <w:link w:val="3"/>
    <w:rsid w:val="00FC3EAA"/>
    <w:rPr>
      <w:sz w:val="32"/>
    </w:rPr>
  </w:style>
  <w:style w:type="paragraph" w:customStyle="1" w:styleId="5">
    <w:name w:val="5级标题"/>
    <w:basedOn w:val="a"/>
    <w:next w:val="-"/>
    <w:link w:val="50"/>
    <w:qFormat/>
    <w:rsid w:val="00FC3EAA"/>
    <w:pPr>
      <w:numPr>
        <w:ilvl w:val="4"/>
        <w:numId w:val="1"/>
      </w:numPr>
      <w:outlineLvl w:val="4"/>
    </w:pPr>
    <w:rPr>
      <w:sz w:val="28"/>
    </w:rPr>
  </w:style>
  <w:style w:type="character" w:customStyle="1" w:styleId="40">
    <w:name w:val="4级标题 字符"/>
    <w:basedOn w:val="a0"/>
    <w:link w:val="4"/>
    <w:rsid w:val="00FC3EAA"/>
    <w:rPr>
      <w:sz w:val="28"/>
    </w:rPr>
  </w:style>
  <w:style w:type="paragraph" w:customStyle="1" w:styleId="-">
    <w:name w:val="正文-缩进"/>
    <w:basedOn w:val="a"/>
    <w:link w:val="-0"/>
    <w:qFormat/>
    <w:rsid w:val="00FC3EAA"/>
    <w:pPr>
      <w:ind w:firstLineChars="200" w:firstLine="420"/>
    </w:pPr>
  </w:style>
  <w:style w:type="character" w:customStyle="1" w:styleId="50">
    <w:name w:val="5级标题 字符"/>
    <w:basedOn w:val="a0"/>
    <w:link w:val="5"/>
    <w:rsid w:val="00FC3EAA"/>
    <w:rPr>
      <w:sz w:val="28"/>
    </w:rPr>
  </w:style>
  <w:style w:type="character" w:customStyle="1" w:styleId="-0">
    <w:name w:val="正文-缩进 字符"/>
    <w:basedOn w:val="a0"/>
    <w:link w:val="-"/>
    <w:rsid w:val="00FC3EAA"/>
  </w:style>
  <w:style w:type="paragraph" w:styleId="11">
    <w:name w:val="toc 1"/>
    <w:basedOn w:val="a"/>
    <w:next w:val="a"/>
    <w:autoRedefine/>
    <w:uiPriority w:val="39"/>
    <w:unhideWhenUsed/>
    <w:rsid w:val="00971219"/>
  </w:style>
  <w:style w:type="paragraph" w:styleId="21">
    <w:name w:val="toc 2"/>
    <w:basedOn w:val="a"/>
    <w:next w:val="a"/>
    <w:autoRedefine/>
    <w:uiPriority w:val="39"/>
    <w:unhideWhenUsed/>
    <w:rsid w:val="00971219"/>
    <w:pPr>
      <w:ind w:leftChars="200" w:left="420"/>
    </w:pPr>
  </w:style>
  <w:style w:type="character" w:styleId="ac">
    <w:name w:val="Hyperlink"/>
    <w:basedOn w:val="a0"/>
    <w:uiPriority w:val="99"/>
    <w:unhideWhenUsed/>
    <w:rsid w:val="009712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cuments\&#33258;&#23450;&#20041;%20Office%20&#27169;&#26495;\&#22810;&#32423;&#32534;&#21495;&#31561;&#32447;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08A1F-CD1A-4AA3-87F1-FBA9BD448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多级编号等线模板.dotm</Template>
  <TotalTime>4</TotalTime>
  <Pages>5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张扬</cp:lastModifiedBy>
  <cp:revision>2</cp:revision>
  <dcterms:created xsi:type="dcterms:W3CDTF">2017-08-19T08:53:00Z</dcterms:created>
  <dcterms:modified xsi:type="dcterms:W3CDTF">2017-08-19T08:59:00Z</dcterms:modified>
</cp:coreProperties>
</file>